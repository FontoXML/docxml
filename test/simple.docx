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50EC" w14:textId="77777777" w:rsidR="00A61FD4" w:rsidRDefault="00A61FD4"/>
    <w:sectPr w:rsidR="00A61F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34C0D" w14:textId="77777777" w:rsidR="003F48BC" w:rsidRDefault="003F48BC" w:rsidP="00A26C11">
      <w:pPr>
        <w:spacing w:after="0" w:line="240" w:lineRule="auto"/>
      </w:pPr>
      <w:r>
        <w:separator/>
      </w:r>
    </w:p>
  </w:endnote>
  <w:endnote w:type="continuationSeparator" w:id="0">
    <w:p w14:paraId="318F65F8" w14:textId="77777777" w:rsidR="003F48BC" w:rsidRDefault="003F48BC" w:rsidP="00A2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4A7F" w14:textId="77777777" w:rsidR="00A26C11" w:rsidRDefault="00A26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A1F7" w14:textId="77777777" w:rsidR="00A26C11" w:rsidRDefault="00A26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A58A" w14:textId="77777777" w:rsidR="00A26C11" w:rsidRDefault="00A2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903D" w14:textId="77777777" w:rsidR="003F48BC" w:rsidRDefault="003F48BC" w:rsidP="00A26C11">
      <w:pPr>
        <w:spacing w:after="0" w:line="240" w:lineRule="auto"/>
      </w:pPr>
      <w:r>
        <w:separator/>
      </w:r>
    </w:p>
  </w:footnote>
  <w:footnote w:type="continuationSeparator" w:id="0">
    <w:p w14:paraId="0D473409" w14:textId="77777777" w:rsidR="003F48BC" w:rsidRDefault="003F48BC" w:rsidP="00A2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1C60" w14:textId="77777777" w:rsidR="00A26C11" w:rsidRDefault="00A26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D358" w14:textId="77777777" w:rsidR="00A26C11" w:rsidRPr="00A26C11" w:rsidRDefault="00A26C11">
    <w:pPr>
      <w:pStyle w:val="Header"/>
      <w:rPr>
        <w:lang w:val="nl-NL"/>
      </w:rPr>
    </w:pPr>
    <w:r>
      <w:rPr>
        <w:lang w:val="nl-NL"/>
      </w:rPr>
      <w:t>My custom template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5743" w14:textId="77777777" w:rsidR="00A26C11" w:rsidRDefault="00A26C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1B"/>
    <w:rsid w:val="00081D1B"/>
    <w:rsid w:val="003F48BC"/>
    <w:rsid w:val="008626D4"/>
    <w:rsid w:val="00A26C11"/>
    <w:rsid w:val="00A61FD4"/>
    <w:rsid w:val="00C07C8B"/>
    <w:rsid w:val="00E8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D0E963"/>
  <w15:chartTrackingRefBased/>
  <w15:docId w15:val="{5DE49B36-DDB7-6D46-B196-F4D677DA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D4"/>
    <w:pPr>
      <w:spacing w:after="200" w:line="276" w:lineRule="auto"/>
    </w:pPr>
    <w:rPr>
      <w:sz w:val="22"/>
      <w:szCs w:val="22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aker">
    <w:name w:val="speaker"/>
    <w:basedOn w:val="DefaultParagraphFont"/>
    <w:uiPriority w:val="1"/>
    <w:qFormat/>
    <w:rsid w:val="00C07C8B"/>
    <w:rPr>
      <w:b/>
      <w:bCs/>
      <w:i/>
      <w:iCs/>
      <w:color w:val="8EAADB" w:themeColor="accent1" w:themeTint="99"/>
      <w:lang w:val="nl-NL"/>
    </w:rPr>
  </w:style>
  <w:style w:type="paragraph" w:customStyle="1" w:styleId="Style1">
    <w:name w:val="Style1"/>
    <w:basedOn w:val="Normal"/>
    <w:qFormat/>
    <w:rsid w:val="00C07C8B"/>
    <w:rPr>
      <w:rFonts w:ascii="Georgia" w:hAnsi="Georgia"/>
      <w:i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C11"/>
    <w:rPr>
      <w:sz w:val="22"/>
      <w:szCs w:val="22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2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C11"/>
    <w:rPr>
      <w:sz w:val="22"/>
      <w:szCs w:val="2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ybe/Desktop/Doc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Wybe Minnebo</cp:lastModifiedBy>
  <cp:revision>1</cp:revision>
  <dcterms:created xsi:type="dcterms:W3CDTF">2022-07-11T15:10:00Z</dcterms:created>
  <dcterms:modified xsi:type="dcterms:W3CDTF">2022-07-11T15:10:00Z</dcterms:modified>
</cp:coreProperties>
</file>